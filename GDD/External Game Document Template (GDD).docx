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8B812A9" w14:textId="7C4DCA8D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HARDIK D SHAH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5836513" w:rsidR="003E1D56" w:rsidRDefault="00D970BF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GAME</w:t>
                    </w:r>
                    <w:r w:rsidR="00453A8B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3011</w:t>
                    </w:r>
                  </w:p>
                </w:tc>
              </w:sdtContent>
            </w:sdt>
          </w:tr>
          <w:tr w:rsidR="003E1D56" w14:paraId="08B812A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14DD7363" w:rsidR="003E1D56" w:rsidRPr="003E1D56" w:rsidRDefault="00972FD9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="Arial" w:hAnsi="Arial" w:cs="Arial"/>
                      <w:sz w:val="50"/>
                      <w:szCs w:val="5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61FF2">
                      <w:rPr>
                        <w:rFonts w:ascii="Arial" w:hAnsi="Arial" w:cs="Arial"/>
                        <w:sz w:val="50"/>
                        <w:szCs w:val="50"/>
                      </w:rPr>
                      <w:t>Match-3</w:t>
                    </w:r>
                    <w:r w:rsidR="00453A8B">
                      <w:rPr>
                        <w:rFonts w:ascii="Arial" w:hAnsi="Arial" w:cs="Arial"/>
                        <w:sz w:val="50"/>
                        <w:szCs w:val="50"/>
                      </w:rPr>
                      <w:t xml:space="preserve"> System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2194FB17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D970BF">
                  <w:rPr>
                    <w:sz w:val="24"/>
                    <w:szCs w:val="24"/>
                  </w:rPr>
                  <w:t>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70C103BD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9C79DD">
                  <w:t>1</w:t>
                </w:r>
                <w:r>
                  <w:t xml:space="preserve"> by </w:t>
                </w:r>
                <w:r w:rsidR="00453A8B">
                  <w:t>Hardik Dipakbhai Shah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8B812BF" w14:textId="1F3FDD0E" w:rsidR="003E1D56" w:rsidRPr="003E1D56" w:rsidRDefault="00D970B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Hardik Dipakbhai Shah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635CE07F" w:rsidR="003E1D56" w:rsidRDefault="003E1D56"/>
        <w:p w14:paraId="08B812C4" w14:textId="7CCD199F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77C2A45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1" w14:textId="0561B776" w:rsidR="003E1D56" w:rsidRPr="003E1D56" w:rsidRDefault="00D970BF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10C7DC4C" wp14:editId="0128D6CA">
                                      <wp:extent cx="1277620" cy="91884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5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7762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1" w14:textId="0561B776" w:rsidR="003E1D56" w:rsidRPr="003E1D56" w:rsidRDefault="00D970BF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drawing>
                              <wp:inline distT="0" distB="0" distL="0" distR="0" wp14:anchorId="10C7DC4C" wp14:editId="0128D6CA">
                                <wp:extent cx="1277620" cy="91884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7762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 w14:paraId="08B812C6" w14:textId="77777777">
            <w:tc>
              <w:tcPr>
                <w:tcW w:w="5000" w:type="pct"/>
              </w:tcPr>
              <w:p w14:paraId="08B812C5" w14:textId="40F225B1" w:rsidR="003E1D56" w:rsidRPr="003E1D56" w:rsidRDefault="00CC46D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 w:rsidR="00453A8B">
                  <w:rPr>
                    <w:sz w:val="24"/>
                    <w:szCs w:val="24"/>
                  </w:rPr>
                  <w:t>25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 w:rsidR="00453A8B"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p w14:paraId="08B812C9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PlainTable4"/>
        <w:tblW w:w="9798" w:type="dxa"/>
        <w:tblLook w:val="04A0" w:firstRow="1" w:lastRow="0" w:firstColumn="1" w:lastColumn="0" w:noHBand="0" w:noVBand="1"/>
      </w:tblPr>
      <w:tblGrid>
        <w:gridCol w:w="886"/>
        <w:gridCol w:w="5646"/>
        <w:gridCol w:w="3266"/>
      </w:tblGrid>
      <w:tr w:rsidR="00D970BF" w:rsidRPr="00DC1442" w14:paraId="03B945E2" w14:textId="77777777" w:rsidTr="00C4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07A9DEE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 w:rsidRPr="0045102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5646" w:type="dxa"/>
          </w:tcPr>
          <w:p w14:paraId="3B098CED" w14:textId="77777777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Version History</w:t>
            </w:r>
          </w:p>
        </w:tc>
        <w:tc>
          <w:tcPr>
            <w:tcW w:w="3266" w:type="dxa"/>
          </w:tcPr>
          <w:p w14:paraId="7870354A" w14:textId="7AF58B9A" w:rsidR="00D970BF" w:rsidRPr="00DC1442" w:rsidRDefault="00D970BF" w:rsidP="00C45B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 w:rsidRPr="00DC1442">
              <w:rPr>
                <w:bCs w:val="0"/>
                <w:sz w:val="24"/>
                <w:szCs w:val="24"/>
              </w:rPr>
              <w:t>3</w:t>
            </w:r>
          </w:p>
        </w:tc>
      </w:tr>
      <w:tr w:rsidR="00D970BF" w:rsidRPr="0045102C" w14:paraId="102F63BD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5BA9516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5646" w:type="dxa"/>
          </w:tcPr>
          <w:p w14:paraId="11F670B8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Overview</w:t>
            </w:r>
          </w:p>
        </w:tc>
        <w:tc>
          <w:tcPr>
            <w:tcW w:w="3266" w:type="dxa"/>
          </w:tcPr>
          <w:p w14:paraId="364F02E9" w14:textId="38F98D01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62321F33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511FAE4" w14:textId="77777777" w:rsidR="00D970BF" w:rsidRPr="0045102C" w:rsidRDefault="00D970BF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5646" w:type="dxa"/>
          </w:tcPr>
          <w:p w14:paraId="1DD2BD45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Gameplay Mechanics</w:t>
            </w:r>
          </w:p>
        </w:tc>
        <w:tc>
          <w:tcPr>
            <w:tcW w:w="3266" w:type="dxa"/>
          </w:tcPr>
          <w:p w14:paraId="38B3BBA3" w14:textId="58A33528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36ACAE5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389181" w14:textId="5BD05858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5646" w:type="dxa"/>
          </w:tcPr>
          <w:p w14:paraId="2832C081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Controls</w:t>
            </w:r>
          </w:p>
        </w:tc>
        <w:tc>
          <w:tcPr>
            <w:tcW w:w="3266" w:type="dxa"/>
          </w:tcPr>
          <w:p w14:paraId="3E0FE902" w14:textId="083B188D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0F15022C" w14:textId="77777777" w:rsidTr="00C45BD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7AEF27A" w14:textId="621981A2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5646" w:type="dxa"/>
          </w:tcPr>
          <w:p w14:paraId="4D99027E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 and Screen Descriptions</w:t>
            </w:r>
          </w:p>
        </w:tc>
        <w:tc>
          <w:tcPr>
            <w:tcW w:w="3266" w:type="dxa"/>
          </w:tcPr>
          <w:p w14:paraId="02018341" w14:textId="188905B4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D970BF" w:rsidRPr="0045102C" w14:paraId="4FEFB0C2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401163F" w14:textId="187E293C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5646" w:type="dxa"/>
          </w:tcPr>
          <w:p w14:paraId="28BF4B93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World</w:t>
            </w:r>
          </w:p>
        </w:tc>
        <w:tc>
          <w:tcPr>
            <w:tcW w:w="3266" w:type="dxa"/>
          </w:tcPr>
          <w:p w14:paraId="4DC31454" w14:textId="0442D55E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D970BF" w:rsidRPr="0045102C" w14:paraId="574EC847" w14:textId="77777777" w:rsidTr="00C45B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395CDEF0" w14:textId="238E3B3E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5646" w:type="dxa"/>
          </w:tcPr>
          <w:p w14:paraId="3AE17C92" w14:textId="77777777" w:rsidR="00D970BF" w:rsidRPr="0045102C" w:rsidRDefault="00D970BF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Levels</w:t>
            </w:r>
          </w:p>
        </w:tc>
        <w:tc>
          <w:tcPr>
            <w:tcW w:w="3266" w:type="dxa"/>
          </w:tcPr>
          <w:p w14:paraId="7774CFA4" w14:textId="06CF408E" w:rsidR="00D970BF" w:rsidRPr="0045102C" w:rsidRDefault="00FA3EEC" w:rsidP="00C45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D970BF" w:rsidRPr="0045102C" w14:paraId="1E7C3390" w14:textId="77777777" w:rsidTr="00C45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046635D2" w14:textId="29D8BDC9" w:rsidR="00D970BF" w:rsidRPr="0045102C" w:rsidRDefault="00BE7C6D" w:rsidP="00C45B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5646" w:type="dxa"/>
          </w:tcPr>
          <w:p w14:paraId="602B6D96" w14:textId="77777777" w:rsidR="00D970BF" w:rsidRPr="0045102C" w:rsidRDefault="00D970BF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Game progression</w:t>
            </w:r>
          </w:p>
        </w:tc>
        <w:tc>
          <w:tcPr>
            <w:tcW w:w="3266" w:type="dxa"/>
          </w:tcPr>
          <w:p w14:paraId="7D180B73" w14:textId="1A21A354" w:rsidR="00D970BF" w:rsidRPr="0045102C" w:rsidRDefault="00FA3EEC" w:rsidP="00C45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</w:tbl>
    <w:p w14:paraId="08B812CB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08B812CC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18FB229D" w14:textId="7250F299" w:rsidR="003F3DE0" w:rsidRPr="003F3DE0" w:rsidRDefault="00D970BF" w:rsidP="00453A8B">
      <w:pPr>
        <w:rPr>
          <w:b/>
          <w:bCs/>
          <w:sz w:val="24"/>
          <w:szCs w:val="24"/>
        </w:rPr>
      </w:pPr>
      <w:r w:rsidRPr="00DD7F54">
        <w:rPr>
          <w:b/>
          <w:bCs/>
          <w:sz w:val="24"/>
          <w:szCs w:val="24"/>
        </w:rPr>
        <w:t>Version#01</w:t>
      </w:r>
      <w:r>
        <w:rPr>
          <w:b/>
          <w:bCs/>
          <w:sz w:val="24"/>
          <w:szCs w:val="24"/>
        </w:rPr>
        <w:t xml:space="preserve"> (</w:t>
      </w:r>
      <w:r w:rsidR="00453A8B">
        <w:rPr>
          <w:b/>
          <w:bCs/>
          <w:sz w:val="24"/>
          <w:szCs w:val="24"/>
        </w:rPr>
        <w:t>02</w:t>
      </w:r>
      <w:r>
        <w:rPr>
          <w:b/>
          <w:bCs/>
          <w:sz w:val="24"/>
          <w:szCs w:val="24"/>
        </w:rPr>
        <w:t>/</w:t>
      </w:r>
      <w:r w:rsidR="00453A8B"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/202</w:t>
      </w:r>
      <w:r w:rsidR="00453A8B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 –</w:t>
      </w:r>
      <w:r w:rsidR="00453A8B">
        <w:rPr>
          <w:sz w:val="24"/>
          <w:szCs w:val="24"/>
        </w:rPr>
        <w:t xml:space="preserve"> Included the UI and the Mechanics of the Game.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71C428CA" w14:textId="77777777" w:rsidR="00DF304F" w:rsidRPr="002C1BEC" w:rsidRDefault="00DF304F" w:rsidP="006839FF">
      <w:pPr>
        <w:rPr>
          <w:sz w:val="24"/>
          <w:szCs w:val="24"/>
        </w:rPr>
      </w:pPr>
    </w:p>
    <w:p w14:paraId="08B812D1" w14:textId="0FF98F6F" w:rsidR="008C6B2D" w:rsidRDefault="006839FF" w:rsidP="00DF30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812D2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14:paraId="08B812D4" w14:textId="4ED6CD68" w:rsidR="00686D09" w:rsidRDefault="00F27D35" w:rsidP="00BE7C6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is one</w:t>
      </w:r>
      <w:r w:rsidR="00055010">
        <w:rPr>
          <w:i/>
          <w:sz w:val="24"/>
          <w:szCs w:val="24"/>
        </w:rPr>
        <w:t xml:space="preserve"> level </w:t>
      </w:r>
      <w:r>
        <w:rPr>
          <w:i/>
          <w:sz w:val="24"/>
          <w:szCs w:val="24"/>
        </w:rPr>
        <w:t xml:space="preserve">with a countdown timer, the player </w:t>
      </w:r>
      <w:r w:rsidR="00795178">
        <w:rPr>
          <w:i/>
          <w:sz w:val="24"/>
          <w:szCs w:val="24"/>
        </w:rPr>
        <w:t>must</w:t>
      </w:r>
      <w:r>
        <w:rPr>
          <w:i/>
          <w:sz w:val="24"/>
          <w:szCs w:val="24"/>
        </w:rPr>
        <w:t xml:space="preserve"> move each animal so that there is minimal 3 same icon.</w:t>
      </w:r>
    </w:p>
    <w:p w14:paraId="187282D9" w14:textId="77777777" w:rsidR="00BE7C6D" w:rsidRPr="008C6B2D" w:rsidRDefault="00BE7C6D" w:rsidP="00BE7C6D">
      <w:pPr>
        <w:pStyle w:val="ListParagraph"/>
        <w:rPr>
          <w:b/>
          <w:sz w:val="24"/>
          <w:szCs w:val="24"/>
        </w:rPr>
      </w:pPr>
    </w:p>
    <w:p w14:paraId="08B812D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08B812DA" w14:textId="33A73FD5" w:rsidR="00686D09" w:rsidRDefault="00BE7C6D" w:rsidP="00453A8B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click on the </w:t>
      </w:r>
      <w:r w:rsidR="00795178">
        <w:rPr>
          <w:i/>
          <w:sz w:val="24"/>
          <w:szCs w:val="24"/>
        </w:rPr>
        <w:t>icons to select and move around the tiles.</w:t>
      </w:r>
    </w:p>
    <w:p w14:paraId="33FC7AE6" w14:textId="77777777" w:rsidR="00453A8B" w:rsidRPr="00453A8B" w:rsidRDefault="00453A8B" w:rsidP="00453A8B">
      <w:pPr>
        <w:pStyle w:val="ListParagraph"/>
        <w:rPr>
          <w:i/>
          <w:sz w:val="24"/>
          <w:szCs w:val="24"/>
        </w:rPr>
      </w:pPr>
    </w:p>
    <w:p w14:paraId="08B812DB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8B812DC" w14:textId="4BC740DB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player can use the right mouse click to play the game. </w:t>
      </w:r>
    </w:p>
    <w:p w14:paraId="08B812E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4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1FB96AB1" w14:textId="2CADF35B" w:rsidR="00B442A7" w:rsidRDefault="00B442A7" w:rsidP="00EA3596">
      <w:pPr>
        <w:pStyle w:val="ListParagraph"/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285DA973" wp14:editId="4F58F6F6">
            <wp:extent cx="5943600" cy="27266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4FFD" w14:textId="2B48B7A1" w:rsidR="00EA3596" w:rsidRDefault="002966C4" w:rsidP="00EA3596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1 – Main menu Level</w:t>
      </w:r>
    </w:p>
    <w:p w14:paraId="08B812E6" w14:textId="4B2A2970" w:rsidR="00686D09" w:rsidRPr="00EA3596" w:rsidRDefault="002966C4" w:rsidP="00EA3596">
      <w:pPr>
        <w:pStyle w:val="ListParagraph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B442A7">
        <w:rPr>
          <w:i/>
          <w:noProof/>
          <w:sz w:val="24"/>
          <w:szCs w:val="24"/>
        </w:rPr>
        <w:drawing>
          <wp:inline distT="0" distB="0" distL="0" distR="0" wp14:anchorId="2B84982A" wp14:editId="530396B8">
            <wp:extent cx="5943600" cy="27222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B8F" w14:textId="29B45A37" w:rsidR="00453A8B" w:rsidRPr="008C6B2D" w:rsidRDefault="00EA3596" w:rsidP="00546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 – Instructions Screen</w:t>
      </w:r>
    </w:p>
    <w:p w14:paraId="211F42F2" w14:textId="06935DAA" w:rsidR="00990DA3" w:rsidRPr="00BE7C6D" w:rsidRDefault="009F6693" w:rsidP="00BE7C6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  <w:r w:rsidR="00990DA3" w:rsidRPr="00BE7C6D">
        <w:rPr>
          <w:b/>
          <w:sz w:val="24"/>
          <w:szCs w:val="24"/>
        </w:rPr>
        <w:br/>
      </w:r>
    </w:p>
    <w:p w14:paraId="08B812E9" w14:textId="363C2F72" w:rsidR="009F6693" w:rsidRDefault="009F6693" w:rsidP="00BF4089">
      <w:pPr>
        <w:pStyle w:val="ListParagraph"/>
        <w:rPr>
          <w:i/>
          <w:noProof/>
          <w:sz w:val="24"/>
          <w:szCs w:val="24"/>
        </w:rPr>
      </w:pPr>
    </w:p>
    <w:p w14:paraId="3DF4FB23" w14:textId="5278B724" w:rsidR="00B442A7" w:rsidRPr="00BF4089" w:rsidRDefault="00F07E85" w:rsidP="00BF408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7C16D2B7" wp14:editId="46A66AB0">
            <wp:extent cx="5943600" cy="27730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FD0F" w14:textId="4F850EDD" w:rsidR="0054674D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523CB5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–Game world</w:t>
      </w:r>
      <w:r w:rsidR="0029242E">
        <w:rPr>
          <w:b/>
          <w:sz w:val="24"/>
          <w:szCs w:val="24"/>
        </w:rPr>
        <w:t xml:space="preserve"> </w:t>
      </w:r>
    </w:p>
    <w:p w14:paraId="473E169A" w14:textId="77777777" w:rsidR="0054674D" w:rsidRDefault="0054674D" w:rsidP="0054674D">
      <w:pPr>
        <w:pStyle w:val="ListParagraph"/>
        <w:jc w:val="center"/>
        <w:rPr>
          <w:b/>
          <w:sz w:val="24"/>
          <w:szCs w:val="24"/>
        </w:rPr>
      </w:pPr>
    </w:p>
    <w:p w14:paraId="08B812EB" w14:textId="6D7D1B1B" w:rsidR="00686D09" w:rsidRDefault="00990DA3" w:rsidP="0054674D">
      <w:pPr>
        <w:pStyle w:val="ListParagraph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7385B98D" w14:textId="6C2C5D9E" w:rsidR="00245B55" w:rsidRDefault="00245B55" w:rsidP="0054674D">
      <w:pPr>
        <w:pStyle w:val="ListParagraph"/>
        <w:jc w:val="center"/>
        <w:rPr>
          <w:b/>
          <w:sz w:val="24"/>
          <w:szCs w:val="24"/>
        </w:rPr>
      </w:pPr>
    </w:p>
    <w:p w14:paraId="7D1058ED" w14:textId="77777777" w:rsidR="00245B55" w:rsidRPr="008C6B2D" w:rsidRDefault="00245B55" w:rsidP="0054674D">
      <w:pPr>
        <w:pStyle w:val="ListParagraph"/>
        <w:jc w:val="center"/>
        <w:rPr>
          <w:b/>
          <w:sz w:val="24"/>
          <w:szCs w:val="24"/>
        </w:rPr>
      </w:pPr>
    </w:p>
    <w:p w14:paraId="08B812E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 xml:space="preserve">Levels </w:t>
      </w:r>
    </w:p>
    <w:p w14:paraId="08B812ED" w14:textId="299105A7" w:rsidR="00BF4089" w:rsidRPr="00BF4089" w:rsidRDefault="00BE7C6D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are </w:t>
      </w:r>
      <w:r w:rsidR="00B442A7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 xml:space="preserve"> level with </w:t>
      </w:r>
      <w:r w:rsidR="00B442A7">
        <w:rPr>
          <w:i/>
          <w:sz w:val="24"/>
          <w:szCs w:val="24"/>
        </w:rPr>
        <w:t>countdown timer</w:t>
      </w:r>
      <w:r>
        <w:rPr>
          <w:i/>
          <w:sz w:val="24"/>
          <w:szCs w:val="24"/>
        </w:rPr>
        <w:t xml:space="preserve"> that needs to be completed into a specific time frame</w:t>
      </w:r>
      <w:r w:rsidR="00B442A7">
        <w:rPr>
          <w:i/>
          <w:sz w:val="24"/>
          <w:szCs w:val="24"/>
        </w:rPr>
        <w:t>. After the timer reaches to zero, there is an option to go back to main menu.</w:t>
      </w:r>
    </w:p>
    <w:p w14:paraId="08B812E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8B812EF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08B812F0" w14:textId="290D9602" w:rsidR="00686D09" w:rsidRPr="00CA66B4" w:rsidRDefault="007619BA" w:rsidP="00CA66B4">
      <w:pPr>
        <w:pStyle w:val="ListParagraph"/>
        <w:rPr>
          <w:bCs/>
          <w:sz w:val="24"/>
          <w:szCs w:val="24"/>
        </w:rPr>
      </w:pPr>
      <w:r w:rsidRPr="007619BA">
        <w:rPr>
          <w:bCs/>
          <w:sz w:val="24"/>
          <w:szCs w:val="24"/>
        </w:rPr>
        <w:t xml:space="preserve">To progress through the game the player </w:t>
      </w:r>
      <w:r w:rsidR="00CA66B4">
        <w:rPr>
          <w:bCs/>
          <w:sz w:val="24"/>
          <w:szCs w:val="24"/>
        </w:rPr>
        <w:t>must match at least 3 animals to gain the points.</w:t>
      </w:r>
    </w:p>
    <w:p w14:paraId="08B8131D" w14:textId="66CE0D01" w:rsidR="005C2F0F" w:rsidRPr="005C2F0F" w:rsidRDefault="005C2F0F" w:rsidP="005C2F0F">
      <w:pPr>
        <w:pStyle w:val="ListParagraph"/>
        <w:rPr>
          <w:i/>
          <w:sz w:val="24"/>
          <w:szCs w:val="24"/>
        </w:rPr>
      </w:pPr>
    </w:p>
    <w:sectPr w:rsidR="005C2F0F" w:rsidRPr="005C2F0F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8CB5" w14:textId="77777777" w:rsidR="00972FD9" w:rsidRDefault="00972FD9" w:rsidP="00C152DC">
      <w:pPr>
        <w:spacing w:after="0" w:line="240" w:lineRule="auto"/>
      </w:pPr>
      <w:r>
        <w:separator/>
      </w:r>
    </w:p>
  </w:endnote>
  <w:endnote w:type="continuationSeparator" w:id="0">
    <w:p w14:paraId="3D6114FB" w14:textId="77777777" w:rsidR="00972FD9" w:rsidRDefault="00972FD9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E715670" w:rsidR="00AA765B" w:rsidRPr="0054674D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AA765B">
      <w:rPr>
        <w:rFonts w:asciiTheme="majorHAnsi" w:hAnsiTheme="majorHAnsi"/>
        <w:b/>
      </w:rPr>
      <w:t xml:space="preserve">Version Number </w:t>
    </w:r>
    <w:r w:rsidR="0054674D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4B55D2E2" w:rsidR="00AA765B" w:rsidRDefault="00FA3EE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</w:t>
    </w:r>
    <w:r>
      <w:rPr>
        <w:rFonts w:asciiTheme="majorHAnsi" w:hAnsiTheme="majorHAnsi"/>
        <w:b/>
      </w:rPr>
      <w:t xml:space="preserve"> 1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D0D92" w14:textId="77777777" w:rsidR="00972FD9" w:rsidRDefault="00972FD9" w:rsidP="00C152DC">
      <w:pPr>
        <w:spacing w:after="0" w:line="240" w:lineRule="auto"/>
      </w:pPr>
      <w:r>
        <w:separator/>
      </w:r>
    </w:p>
  </w:footnote>
  <w:footnote w:type="continuationSeparator" w:id="0">
    <w:p w14:paraId="2DE6F85B" w14:textId="77777777" w:rsidR="00972FD9" w:rsidRDefault="00972FD9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017ACA70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1631CA70" w:rsidR="00C152DC" w:rsidRDefault="00F27D3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25,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03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303ABC18" w:rsidR="00C152DC" w:rsidRPr="00C152DC" w:rsidRDefault="00F27D35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25,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5ABECE4F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3A8B">
                <w:rPr>
                  <w:b/>
                  <w:bCs/>
                  <w:caps/>
                  <w:sz w:val="24"/>
                  <w:szCs w:val="24"/>
                </w:rPr>
                <w:t>GAME3011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BC"/>
    <w:rsid w:val="00014CDC"/>
    <w:rsid w:val="00021BBC"/>
    <w:rsid w:val="00023AF4"/>
    <w:rsid w:val="00041C8A"/>
    <w:rsid w:val="00055010"/>
    <w:rsid w:val="000607EA"/>
    <w:rsid w:val="00080D8D"/>
    <w:rsid w:val="00245B55"/>
    <w:rsid w:val="00260D08"/>
    <w:rsid w:val="00283196"/>
    <w:rsid w:val="0029242E"/>
    <w:rsid w:val="002966C4"/>
    <w:rsid w:val="003E1D34"/>
    <w:rsid w:val="003E1D56"/>
    <w:rsid w:val="003F3DE0"/>
    <w:rsid w:val="00420F46"/>
    <w:rsid w:val="00453A8B"/>
    <w:rsid w:val="004A1CC9"/>
    <w:rsid w:val="004F7DE2"/>
    <w:rsid w:val="00523CB5"/>
    <w:rsid w:val="0052734F"/>
    <w:rsid w:val="0054674D"/>
    <w:rsid w:val="005C2F0F"/>
    <w:rsid w:val="0060518D"/>
    <w:rsid w:val="006726FB"/>
    <w:rsid w:val="006839FF"/>
    <w:rsid w:val="00686D09"/>
    <w:rsid w:val="00691022"/>
    <w:rsid w:val="006E53E9"/>
    <w:rsid w:val="006E6647"/>
    <w:rsid w:val="007239B1"/>
    <w:rsid w:val="00744BAC"/>
    <w:rsid w:val="007619BA"/>
    <w:rsid w:val="00795178"/>
    <w:rsid w:val="007D2A8E"/>
    <w:rsid w:val="0081627F"/>
    <w:rsid w:val="00856A56"/>
    <w:rsid w:val="00874A15"/>
    <w:rsid w:val="008C6B2D"/>
    <w:rsid w:val="008E601F"/>
    <w:rsid w:val="008F3C94"/>
    <w:rsid w:val="00952175"/>
    <w:rsid w:val="00953C99"/>
    <w:rsid w:val="0096742C"/>
    <w:rsid w:val="00972FD9"/>
    <w:rsid w:val="00990DA3"/>
    <w:rsid w:val="00996533"/>
    <w:rsid w:val="009A4D42"/>
    <w:rsid w:val="009C79DD"/>
    <w:rsid w:val="009F6693"/>
    <w:rsid w:val="00A001F7"/>
    <w:rsid w:val="00A4407B"/>
    <w:rsid w:val="00AA765B"/>
    <w:rsid w:val="00AD223E"/>
    <w:rsid w:val="00AE7629"/>
    <w:rsid w:val="00AF23B7"/>
    <w:rsid w:val="00B26CAA"/>
    <w:rsid w:val="00B442A7"/>
    <w:rsid w:val="00B61FF2"/>
    <w:rsid w:val="00B92268"/>
    <w:rsid w:val="00BA24E7"/>
    <w:rsid w:val="00BE7C6D"/>
    <w:rsid w:val="00BF4089"/>
    <w:rsid w:val="00C152DC"/>
    <w:rsid w:val="00C459A9"/>
    <w:rsid w:val="00CA66B4"/>
    <w:rsid w:val="00CC46D7"/>
    <w:rsid w:val="00D668E0"/>
    <w:rsid w:val="00D82416"/>
    <w:rsid w:val="00D970BF"/>
    <w:rsid w:val="00DF304F"/>
    <w:rsid w:val="00E33A02"/>
    <w:rsid w:val="00EA3596"/>
    <w:rsid w:val="00EB6F93"/>
    <w:rsid w:val="00EE3401"/>
    <w:rsid w:val="00EE66D0"/>
    <w:rsid w:val="00F07E85"/>
    <w:rsid w:val="00F15AE5"/>
    <w:rsid w:val="00F27D35"/>
    <w:rsid w:val="00F35C9E"/>
    <w:rsid w:val="00F362D0"/>
    <w:rsid w:val="00F418C3"/>
    <w:rsid w:val="00F446EC"/>
    <w:rsid w:val="00FA3EEC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PlainTable4">
    <w:name w:val="Plain Table 4"/>
    <w:basedOn w:val="TableNormal"/>
    <w:uiPriority w:val="44"/>
    <w:rsid w:val="00D970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2022-03-25T00:00:00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9</TotalTime>
  <Pages>6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HARDIK D SHAH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GAME3011</dc:title>
  <dc:subject>Match-3 System</dc:subject>
  <dc:creator>Hardik Dipakbhai Shah</dc:creator>
  <cp:lastModifiedBy>Hardik Dipakbhai Shah</cp:lastModifiedBy>
  <cp:revision>10</cp:revision>
  <dcterms:created xsi:type="dcterms:W3CDTF">2022-02-25T20:33:00Z</dcterms:created>
  <dcterms:modified xsi:type="dcterms:W3CDTF">2022-03-25T22:14:00Z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